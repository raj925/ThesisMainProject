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10201" w:type="dxa"/>
        <w:tblLook w:val="04A0" w:firstRow="1" w:lastRow="0" w:firstColumn="1" w:lastColumn="0" w:noHBand="0" w:noVBand="1"/>
      </w:tblPr>
      <w:tblGrid>
        <w:gridCol w:w="2172"/>
        <w:gridCol w:w="2016"/>
        <w:gridCol w:w="1983"/>
        <w:gridCol w:w="4030"/>
      </w:tblGrid>
      <w:tr w:rsidR="00F968B2" w:rsidRPr="00352E7D" w14:paraId="5C161522" w14:textId="77777777" w:rsidTr="00A03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428387" w14:textId="77777777" w:rsidR="00F968B2" w:rsidRPr="00352E7D" w:rsidRDefault="00F968B2" w:rsidP="00A03610">
            <w:pPr>
              <w:rPr>
                <w:rFonts w:eastAsia="Arial Unicode MS" w:cstheme="minorHAnsi"/>
                <w:color w:val="000000"/>
                <w:kern w:val="0"/>
                <w:sz w:val="18"/>
                <w:szCs w:val="18"/>
              </w:rPr>
            </w:pPr>
            <w:r w:rsidRPr="00352E7D">
              <w:rPr>
                <w:rFonts w:eastAsia="Arial Unicode MS" w:cstheme="minorHAnsi"/>
                <w:color w:val="000000"/>
                <w:kern w:val="0"/>
                <w:sz w:val="18"/>
                <w:szCs w:val="18"/>
              </w:rPr>
              <w:t>Full quote</w:t>
            </w:r>
          </w:p>
        </w:tc>
        <w:tc>
          <w:tcPr>
            <w:tcW w:w="1276" w:type="dxa"/>
          </w:tcPr>
          <w:p w14:paraId="34BC9973" w14:textId="77777777" w:rsidR="00F968B2" w:rsidRPr="00352E7D" w:rsidRDefault="00F968B2" w:rsidP="00A03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000000"/>
                <w:kern w:val="0"/>
                <w:sz w:val="18"/>
                <w:szCs w:val="18"/>
              </w:rPr>
            </w:pPr>
            <w:r w:rsidRPr="00352E7D">
              <w:rPr>
                <w:rFonts w:eastAsia="Arial Unicode MS" w:cstheme="minorHAnsi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0" w:type="dxa"/>
          </w:tcPr>
          <w:p w14:paraId="4257AE96" w14:textId="77777777" w:rsidR="00F968B2" w:rsidRPr="00352E7D" w:rsidRDefault="00F968B2" w:rsidP="00A03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000000"/>
                <w:kern w:val="0"/>
                <w:sz w:val="18"/>
                <w:szCs w:val="18"/>
              </w:rPr>
            </w:pPr>
            <w:r w:rsidRPr="00352E7D">
              <w:rPr>
                <w:rFonts w:eastAsia="Arial Unicode MS" w:cstheme="minorHAnsi"/>
                <w:color w:val="000000"/>
                <w:kern w:val="0"/>
                <w:sz w:val="18"/>
                <w:szCs w:val="18"/>
              </w:rPr>
              <w:t>Condensate</w:t>
            </w:r>
          </w:p>
        </w:tc>
        <w:tc>
          <w:tcPr>
            <w:tcW w:w="2551" w:type="dxa"/>
          </w:tcPr>
          <w:p w14:paraId="38D19A37" w14:textId="77777777" w:rsidR="00F968B2" w:rsidRPr="00352E7D" w:rsidRDefault="00F968B2" w:rsidP="00A03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color w:val="000000"/>
                <w:kern w:val="0"/>
                <w:sz w:val="18"/>
                <w:szCs w:val="18"/>
              </w:rPr>
            </w:pPr>
            <w:r w:rsidRPr="00352E7D">
              <w:rPr>
                <w:rFonts w:eastAsia="Arial Unicode MS" w:cstheme="minorHAnsi"/>
                <w:color w:val="000000"/>
                <w:kern w:val="0"/>
                <w:sz w:val="18"/>
                <w:szCs w:val="18"/>
              </w:rPr>
              <w:t>Interpretation</w:t>
            </w:r>
          </w:p>
        </w:tc>
      </w:tr>
      <w:tr w:rsidR="00F968B2" w:rsidRPr="00E17026" w14:paraId="0006BB4C" w14:textId="77777777" w:rsidTr="00A0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359B6F" w14:textId="77777777" w:rsidR="00F968B2" w:rsidRPr="00E17026" w:rsidRDefault="00F968B2" w:rsidP="00A03610">
            <w:pPr>
              <w:rPr>
                <w:rFonts w:eastAsia="Arial Unicode MS" w:cstheme="minorHAnsi"/>
                <w:b w:val="0"/>
                <w:color w:val="000000"/>
                <w:kern w:val="0"/>
                <w:sz w:val="18"/>
                <w:szCs w:val="18"/>
              </w:rPr>
            </w:pPr>
            <w:r w:rsidRPr="00E17026">
              <w:rPr>
                <w:rFonts w:eastAsia="Arial Unicode MS" w:cstheme="minorHAnsi"/>
                <w:b w:val="0"/>
                <w:color w:val="000000"/>
                <w:kern w:val="0"/>
                <w:sz w:val="18"/>
                <w:szCs w:val="18"/>
              </w:rPr>
              <w:t xml:space="preserve">It was just me and a couple of these nurses and I wasn’t quite sure what was happening. </w:t>
            </w:r>
            <w:proofErr w:type="gramStart"/>
            <w:r w:rsidRPr="00E17026">
              <w:rPr>
                <w:rFonts w:eastAsia="Arial Unicode MS" w:cstheme="minorHAnsi"/>
                <w:b w:val="0"/>
                <w:color w:val="000000"/>
                <w:kern w:val="0"/>
                <w:sz w:val="18"/>
                <w:szCs w:val="18"/>
              </w:rPr>
              <w:t>So</w:t>
            </w:r>
            <w:proofErr w:type="gramEnd"/>
            <w:r w:rsidRPr="00E17026">
              <w:rPr>
                <w:rFonts w:eastAsia="Arial Unicode MS" w:cstheme="minorHAnsi"/>
                <w:b w:val="0"/>
                <w:color w:val="000000"/>
                <w:kern w:val="0"/>
                <w:sz w:val="18"/>
                <w:szCs w:val="18"/>
              </w:rPr>
              <w:t xml:space="preserve"> at this point, I was like, I still don’t know why this has happened. And I was like when you’re trying to work out what’s going on and I was like, I wasn’t sure what was happening. And then I admit, I possibly got task fixated because no one else can do the airway, and anyone can do chest compressions. </w:t>
            </w:r>
            <w:proofErr w:type="gramStart"/>
            <w:r w:rsidRPr="00E17026">
              <w:rPr>
                <w:rFonts w:eastAsia="Arial Unicode MS" w:cstheme="minorHAnsi"/>
                <w:b w:val="0"/>
                <w:color w:val="000000"/>
                <w:kern w:val="0"/>
                <w:sz w:val="18"/>
                <w:szCs w:val="18"/>
              </w:rPr>
              <w:t>So</w:t>
            </w:r>
            <w:proofErr w:type="gramEnd"/>
            <w:r w:rsidRPr="00E17026">
              <w:rPr>
                <w:rFonts w:eastAsia="Arial Unicode MS" w:cstheme="minorHAnsi"/>
                <w:b w:val="0"/>
                <w:color w:val="000000"/>
                <w:kern w:val="0"/>
                <w:sz w:val="18"/>
                <w:szCs w:val="18"/>
              </w:rPr>
              <w:t xml:space="preserve"> I got the nurses to start the chest compressions but none of them could do the airway. I’ve got to do the airway, but then I felt like a bit out of control leading the arrest. There weren’t any doctors there, it was just me and two senior nurses.</w:t>
            </w:r>
          </w:p>
        </w:tc>
        <w:tc>
          <w:tcPr>
            <w:tcW w:w="1276" w:type="dxa"/>
          </w:tcPr>
          <w:p w14:paraId="6198C23F" w14:textId="77777777" w:rsidR="00F968B2" w:rsidRPr="00F20D4D" w:rsidRDefault="00F968B2" w:rsidP="00A0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</w:pPr>
            <w:r w:rsidRPr="00F20D4D"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>Insufficient staf</w:t>
            </w:r>
            <w:r w:rsidRPr="00E17026"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>fing</w:t>
            </w:r>
          </w:p>
        </w:tc>
        <w:tc>
          <w:tcPr>
            <w:tcW w:w="0" w:type="dxa"/>
          </w:tcPr>
          <w:p w14:paraId="3C60CB52" w14:textId="77777777" w:rsidR="00F968B2" w:rsidRPr="00F20D4D" w:rsidRDefault="00F968B2" w:rsidP="00A0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</w:pPr>
            <w:r w:rsidRPr="00F20D4D"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>I wasn’t quite sure what was happening…</w:t>
            </w:r>
            <w:r w:rsidRPr="00E17026">
              <w:rPr>
                <w:rFonts w:eastAsia="Arial Unicode MS" w:cstheme="minorHAnsi"/>
                <w:bCs/>
                <w:color w:val="000000" w:themeColor="text1"/>
                <w:kern w:val="0"/>
                <w:sz w:val="18"/>
                <w:szCs w:val="18"/>
                <w:u w:color="000000"/>
              </w:rPr>
              <w:t xml:space="preserve"> I possibly got task fixated because no one else can do the airway… I felt a bit out of control leading the arrest…There wasn’t any (other) doctors there. It was just me and two senior nurses</w:t>
            </w:r>
            <w:r>
              <w:rPr>
                <w:rFonts w:eastAsia="Arial Unicode MS" w:cstheme="minorHAnsi"/>
                <w:bCs/>
                <w:color w:val="000000" w:themeColor="text1"/>
                <w:kern w:val="0"/>
                <w:sz w:val="18"/>
                <w:szCs w:val="18"/>
                <w:u w:color="000000"/>
              </w:rPr>
              <w:t>.</w:t>
            </w:r>
          </w:p>
        </w:tc>
        <w:tc>
          <w:tcPr>
            <w:tcW w:w="2551" w:type="dxa"/>
          </w:tcPr>
          <w:p w14:paraId="6864D9DC" w14:textId="77777777" w:rsidR="00F968B2" w:rsidRPr="00F20D4D" w:rsidRDefault="00F968B2" w:rsidP="00A03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</w:pPr>
            <w:r w:rsidRPr="00E17026"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 xml:space="preserve">Inadequate level of staffing </w:t>
            </w:r>
            <w:r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>increases</w:t>
            </w:r>
            <w:r w:rsidRPr="00E17026"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 xml:space="preserve"> feeling of </w:t>
            </w:r>
            <w:r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 xml:space="preserve">being </w:t>
            </w:r>
            <w:r w:rsidRPr="00E17026"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>overwhelm</w:t>
            </w:r>
            <w:r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>ed</w:t>
            </w:r>
            <w:r w:rsidRPr="00E17026"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 xml:space="preserve"> during the incident and potentially</w:t>
            </w:r>
            <w:r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 xml:space="preserve"> exacerbates</w:t>
            </w:r>
            <w:r w:rsidRPr="00E17026">
              <w:rPr>
                <w:rFonts w:eastAsia="Arial Unicode MS" w:cstheme="minorHAnsi"/>
                <w:bCs/>
                <w:color w:val="000000"/>
                <w:kern w:val="0"/>
                <w:sz w:val="18"/>
                <w:szCs w:val="18"/>
              </w:rPr>
              <w:t xml:space="preserve"> the second victim effect</w:t>
            </w:r>
          </w:p>
        </w:tc>
      </w:tr>
    </w:tbl>
    <w:p w14:paraId="1D4BF514" w14:textId="77777777" w:rsidR="00FA5371" w:rsidRDefault="00FA5371"/>
    <w:sectPr w:rsidR="00FA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B2"/>
    <w:rsid w:val="000A450A"/>
    <w:rsid w:val="000F182A"/>
    <w:rsid w:val="00141188"/>
    <w:rsid w:val="001C00DD"/>
    <w:rsid w:val="001F01A2"/>
    <w:rsid w:val="001F0F2E"/>
    <w:rsid w:val="00205E99"/>
    <w:rsid w:val="0024485E"/>
    <w:rsid w:val="0026726F"/>
    <w:rsid w:val="0027363B"/>
    <w:rsid w:val="002F40A9"/>
    <w:rsid w:val="003054C8"/>
    <w:rsid w:val="003767F4"/>
    <w:rsid w:val="003A2E14"/>
    <w:rsid w:val="003F23EC"/>
    <w:rsid w:val="00447944"/>
    <w:rsid w:val="00491901"/>
    <w:rsid w:val="00491C9C"/>
    <w:rsid w:val="00561A3F"/>
    <w:rsid w:val="00573541"/>
    <w:rsid w:val="005937CE"/>
    <w:rsid w:val="006A483C"/>
    <w:rsid w:val="006D07F5"/>
    <w:rsid w:val="006D533C"/>
    <w:rsid w:val="006F1CB5"/>
    <w:rsid w:val="00764620"/>
    <w:rsid w:val="00897626"/>
    <w:rsid w:val="008C591B"/>
    <w:rsid w:val="00904DBC"/>
    <w:rsid w:val="0092532A"/>
    <w:rsid w:val="00996980"/>
    <w:rsid w:val="009F0978"/>
    <w:rsid w:val="00AC13CF"/>
    <w:rsid w:val="00B10E51"/>
    <w:rsid w:val="00B2197D"/>
    <w:rsid w:val="00B33EE3"/>
    <w:rsid w:val="00B40055"/>
    <w:rsid w:val="00BC3113"/>
    <w:rsid w:val="00C841BA"/>
    <w:rsid w:val="00CB656E"/>
    <w:rsid w:val="00D014CD"/>
    <w:rsid w:val="00DF4695"/>
    <w:rsid w:val="00F40C81"/>
    <w:rsid w:val="00F666CA"/>
    <w:rsid w:val="00F7587A"/>
    <w:rsid w:val="00F968B2"/>
    <w:rsid w:val="00FA5371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0CC27"/>
  <w15:chartTrackingRefBased/>
  <w15:docId w15:val="{C2A26F16-5D65-A949-B525-2A2B1DDC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968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Higham</dc:creator>
  <cp:keywords/>
  <dc:description/>
  <cp:lastModifiedBy>Helen Higham</cp:lastModifiedBy>
  <cp:revision>1</cp:revision>
  <dcterms:created xsi:type="dcterms:W3CDTF">2024-08-02T15:21:00Z</dcterms:created>
  <dcterms:modified xsi:type="dcterms:W3CDTF">2024-08-02T15:21:00Z</dcterms:modified>
</cp:coreProperties>
</file>